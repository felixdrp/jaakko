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04" w:rsidRDefault="00261F16" w:rsidP="005F3304">
      <w:pPr>
        <w:pStyle w:val="NormalWeb"/>
        <w:spacing w:before="0" w:beforeAutospacing="0" w:after="0" w:afterAutospacing="0"/>
        <w:ind w:left="720" w:firstLine="720"/>
      </w:pPr>
      <w:r>
        <w:tab/>
      </w:r>
      <w:r>
        <w:tab/>
      </w:r>
    </w:p>
    <w:p w:rsidR="005F3304" w:rsidRDefault="005F3304" w:rsidP="005F3304">
      <w:pPr>
        <w:pStyle w:val="NormalWeb"/>
        <w:spacing w:before="0" w:beforeAutospacing="0" w:after="0" w:afterAutospacing="0"/>
        <w:ind w:left="720" w:firstLine="720"/>
      </w:pPr>
    </w:p>
    <w:p w:rsidR="005F3304" w:rsidRDefault="005F3304" w:rsidP="005F3304">
      <w:pPr>
        <w:pStyle w:val="NormalWeb"/>
        <w:spacing w:before="0" w:beforeAutospacing="0" w:after="0" w:afterAutospacing="0"/>
        <w:ind w:left="720" w:firstLine="720"/>
      </w:pPr>
    </w:p>
    <w:p w:rsidR="00BD2F82" w:rsidRPr="00A76B64" w:rsidRDefault="00261F16" w:rsidP="00A76B64">
      <w:pPr>
        <w:pStyle w:val="Heading1"/>
      </w:pPr>
      <w:r w:rsidRPr="00261F16">
        <w:tab/>
      </w:r>
      <w:r w:rsidR="005F3304" w:rsidRPr="005F3304">
        <w:rPr>
          <w:rFonts w:asciiTheme="minorHAnsi" w:hAnsiTheme="minorHAnsi"/>
        </w:rPr>
        <w:tab/>
      </w:r>
      <w:r w:rsidR="005F3304" w:rsidRPr="00A76B64">
        <w:tab/>
      </w:r>
      <w:r w:rsidR="00A76B64" w:rsidRPr="00A76B64">
        <w:t>Step by Step Process for Experiments</w:t>
      </w:r>
    </w:p>
    <w:p w:rsidR="001F2973" w:rsidRPr="005F3304" w:rsidRDefault="001F2973" w:rsidP="005F3304">
      <w:pPr>
        <w:pStyle w:val="Heading1"/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7E30EE" w:rsidRPr="005F3304" w:rsidRDefault="007E30EE" w:rsidP="001F2973">
      <w:pPr>
        <w:rPr>
          <w:rFonts w:asciiTheme="minorHAnsi" w:hAnsiTheme="minorHAnsi"/>
        </w:rPr>
      </w:pPr>
    </w:p>
    <w:p w:rsidR="007E30EE" w:rsidRPr="005F3304" w:rsidRDefault="007E30EE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  <w:lang w:eastAsia="en-US"/>
        </w:rPr>
      </w:pPr>
    </w:p>
    <w:p w:rsidR="001F2973" w:rsidRPr="005F3304" w:rsidRDefault="001F2973" w:rsidP="001F2973">
      <w:pPr>
        <w:ind w:firstLine="720"/>
        <w:rPr>
          <w:rFonts w:asciiTheme="minorHAnsi" w:hAnsiTheme="minorHAnsi"/>
        </w:rPr>
      </w:pPr>
      <w:r w:rsidRPr="005F3304">
        <w:rPr>
          <w:rFonts w:asciiTheme="minorHAnsi" w:hAnsiTheme="minorHAnsi"/>
        </w:rPr>
        <w:t xml:space="preserve">Taking part in the experiment is optional and you can opt out at any point. All information will be confidential. </w:t>
      </w: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BC304B" w:rsidRPr="005F3304" w:rsidRDefault="00BC304B" w:rsidP="00BC304B">
      <w:pPr>
        <w:ind w:left="720" w:firstLine="720"/>
        <w:rPr>
          <w:rFonts w:asciiTheme="minorHAnsi" w:hAnsiTheme="minorHAnsi"/>
          <w:sz w:val="36"/>
          <w:szCs w:val="36"/>
          <w:lang w:eastAsia="en-US"/>
        </w:rPr>
      </w:pPr>
      <w:r w:rsidRPr="005F3304">
        <w:rPr>
          <w:rFonts w:asciiTheme="minorHAnsi" w:hAnsiTheme="minorHAnsi"/>
          <w:sz w:val="36"/>
          <w:szCs w:val="36"/>
          <w:lang w:eastAsia="en-US"/>
        </w:rPr>
        <w:t>Continued on next page…</w:t>
      </w: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1F2973" w:rsidRPr="005F3304" w:rsidRDefault="001F2973" w:rsidP="001F2973">
      <w:pPr>
        <w:rPr>
          <w:rFonts w:asciiTheme="minorHAnsi" w:hAnsiTheme="minorHAnsi"/>
        </w:rPr>
      </w:pPr>
    </w:p>
    <w:p w:rsidR="00B83389" w:rsidRPr="00790BF7" w:rsidRDefault="00AF429B" w:rsidP="00790BF7">
      <w:pPr>
        <w:pStyle w:val="Title0"/>
      </w:pPr>
      <w:r w:rsidRPr="00790BF7">
        <w:lastRenderedPageBreak/>
        <w:t xml:space="preserve"> </w:t>
      </w:r>
      <w:r w:rsidR="00790BF7">
        <w:tab/>
      </w:r>
      <w:r w:rsidR="00790BF7">
        <w:tab/>
      </w:r>
      <w:r w:rsidR="00790BF7">
        <w:tab/>
      </w:r>
      <w:r w:rsidR="00790BF7">
        <w:tab/>
      </w:r>
      <w:r w:rsidR="00A86F43" w:rsidRPr="00790BF7">
        <w:t xml:space="preserve">Instructions </w:t>
      </w:r>
    </w:p>
    <w:p w:rsidR="00B83389" w:rsidRPr="00AF429B" w:rsidRDefault="00B83389" w:rsidP="00B83389">
      <w:pPr>
        <w:spacing w:after="240"/>
        <w:rPr>
          <w:rFonts w:asciiTheme="minorHAnsi" w:hAnsiTheme="minorHAnsi"/>
        </w:rPr>
      </w:pPr>
    </w:p>
    <w:p w:rsidR="00790BF7" w:rsidRDefault="00790BF7" w:rsidP="00790B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The objective of this task is to look at the given line and think of as many figures it could be a part of as possible. </w:t>
      </w:r>
    </w:p>
    <w:p w:rsidR="00790BF7" w:rsidRDefault="00790BF7" w:rsidP="00790B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B83389" w:rsidRDefault="00790BF7" w:rsidP="00790B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Remember your </w:t>
      </w:r>
      <w:r w:rsidR="002525B2">
        <w:rPr>
          <w:rFonts w:asciiTheme="minorHAnsi" w:hAnsiTheme="minorHAnsi" w:cs="Arial"/>
          <w:color w:val="000000"/>
          <w:sz w:val="22"/>
          <w:szCs w:val="22"/>
        </w:rPr>
        <w:t>pay will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depend</w:t>
      </w:r>
      <w:r w:rsidR="00CA7246">
        <w:rPr>
          <w:rFonts w:asciiTheme="minorHAnsi" w:hAnsiTheme="minorHAnsi" w:cs="Arial"/>
          <w:color w:val="000000"/>
          <w:sz w:val="22"/>
          <w:szCs w:val="22"/>
        </w:rPr>
        <w:t xml:space="preserve"> on performance</w:t>
      </w:r>
      <w:r w:rsidR="002525B2">
        <w:rPr>
          <w:rFonts w:asciiTheme="minorHAnsi" w:hAnsiTheme="minorHAnsi" w:cs="Arial"/>
          <w:color w:val="000000"/>
          <w:sz w:val="22"/>
          <w:szCs w:val="22"/>
        </w:rPr>
        <w:t xml:space="preserve"> i.e. how many favourites you receive in comparison to other group members</w:t>
      </w:r>
      <w:r w:rsidR="00A35E30">
        <w:rPr>
          <w:rFonts w:asciiTheme="minorHAnsi" w:hAnsiTheme="minorHAnsi" w:cs="Arial"/>
          <w:color w:val="000000"/>
          <w:sz w:val="22"/>
          <w:szCs w:val="22"/>
        </w:rPr>
        <w:t xml:space="preserve">. Your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name will </w:t>
      </w:r>
      <w:r w:rsidR="00A35E30">
        <w:rPr>
          <w:rFonts w:asciiTheme="minorHAnsi" w:hAnsiTheme="minorHAnsi" w:cs="Arial"/>
          <w:color w:val="000000"/>
          <w:sz w:val="22"/>
          <w:szCs w:val="22"/>
        </w:rPr>
        <w:t xml:space="preserve">also </w:t>
      </w:r>
      <w:bookmarkStart w:id="0" w:name="_GoBack"/>
      <w:bookmarkEnd w:id="0"/>
      <w:r>
        <w:rPr>
          <w:rFonts w:asciiTheme="minorHAnsi" w:hAnsiTheme="minorHAnsi" w:cs="Arial"/>
          <w:color w:val="000000"/>
          <w:sz w:val="22"/>
          <w:szCs w:val="22"/>
        </w:rPr>
        <w:t xml:space="preserve">be shown next to all of your submissions. </w:t>
      </w:r>
      <w:r w:rsidR="002525B2">
        <w:rPr>
          <w:rFonts w:asciiTheme="minorHAnsi" w:hAnsiTheme="minorHAnsi" w:cs="Arial"/>
          <w:color w:val="000000"/>
          <w:sz w:val="22"/>
          <w:szCs w:val="22"/>
        </w:rPr>
        <w:t>It is important to note that the judges are from another group.</w:t>
      </w:r>
    </w:p>
    <w:p w:rsidR="00790BF7" w:rsidRDefault="00790BF7" w:rsidP="00790B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790BF7" w:rsidRPr="00AF429B" w:rsidRDefault="00790BF7" w:rsidP="00790BF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There will be a similarities round where potentially similar submissions can be flagged and so submissions that are too similar to existing ones can be disqualified from the favourites round.</w:t>
      </w:r>
      <w:r w:rsidR="002525B2">
        <w:rPr>
          <w:rFonts w:asciiTheme="minorHAnsi" w:hAnsiTheme="minorHAnsi" w:cs="Arial"/>
          <w:color w:val="000000"/>
          <w:sz w:val="22"/>
          <w:szCs w:val="22"/>
        </w:rPr>
        <w:t xml:space="preserve"> If a submission is disqualified from the favourites round it will not count toward your performance.</w:t>
      </w:r>
    </w:p>
    <w:p w:rsidR="00A76B64" w:rsidRPr="00A76B64" w:rsidRDefault="00A76B64" w:rsidP="00A76B64">
      <w:pPr>
        <w:spacing w:before="100" w:beforeAutospacing="1" w:after="100" w:afterAutospacing="1"/>
        <w:textAlignment w:val="baseline"/>
        <w:rPr>
          <w:rFonts w:ascii="Arial" w:hAnsi="Arial" w:cs="Arial"/>
          <w:color w:val="000000"/>
        </w:rPr>
      </w:pPr>
    </w:p>
    <w:sectPr w:rsidR="00A76B64" w:rsidRPr="00A76B64" w:rsidSect="004364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65" w:right="1304" w:bottom="765" w:left="765" w:header="709" w:footer="1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EB" w:rsidRDefault="009862EB">
      <w:r>
        <w:separator/>
      </w:r>
    </w:p>
  </w:endnote>
  <w:endnote w:type="continuationSeparator" w:id="0">
    <w:p w:rsidR="009862EB" w:rsidRDefault="0098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694" w:tblpY="13906"/>
      <w:tblW w:w="0" w:type="auto"/>
      <w:tblLayout w:type="fixed"/>
      <w:tblLook w:val="01E0" w:firstRow="1" w:lastRow="1" w:firstColumn="1" w:lastColumn="1" w:noHBand="0" w:noVBand="0"/>
    </w:tblPr>
    <w:tblGrid>
      <w:gridCol w:w="6785"/>
    </w:tblGrid>
    <w:tr w:rsidR="00170756" w:rsidRPr="00170756" w:rsidTr="002A750F">
      <w:trPr>
        <w:trHeight w:val="433"/>
      </w:trPr>
      <w:tc>
        <w:tcPr>
          <w:tcW w:w="6785" w:type="dxa"/>
        </w:tcPr>
        <w:p w:rsidR="00436482" w:rsidRPr="00170756" w:rsidRDefault="00436482" w:rsidP="002A750F">
          <w:pPr>
            <w:pStyle w:val="AuthorsName"/>
            <w:framePr w:hSpace="0" w:wrap="auto" w:vAnchor="margin" w:hAnchor="text" w:yAlign="inline"/>
            <w:rPr>
              <w:rFonts w:cs="Arial"/>
              <w:b w:val="0"/>
              <w:color w:val="auto"/>
              <w:sz w:val="28"/>
            </w:rPr>
          </w:pPr>
          <w:r w:rsidRPr="00170756">
            <w:rPr>
              <w:rFonts w:cs="Arial"/>
              <w:b w:val="0"/>
              <w:color w:val="auto"/>
              <w:sz w:val="28"/>
            </w:rPr>
            <w:t>Adam Smith Business School</w:t>
          </w:r>
        </w:p>
      </w:tc>
    </w:tr>
    <w:tr w:rsidR="00170756" w:rsidRPr="00170756" w:rsidTr="002A750F">
      <w:trPr>
        <w:trHeight w:val="851"/>
      </w:trPr>
      <w:tc>
        <w:tcPr>
          <w:tcW w:w="6785" w:type="dxa"/>
        </w:tcPr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>West Quadrangle, Gilbert Scott Building, Glasgow, G12 8QQ, Scotland UK</w:t>
          </w:r>
        </w:p>
        <w:p w:rsidR="00436482" w:rsidRPr="00170756" w:rsidRDefault="00436482" w:rsidP="002A750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70756">
            <w:rPr>
              <w:rFonts w:ascii="Arial" w:hAnsi="Arial" w:cs="Arial"/>
              <w:sz w:val="18"/>
              <w:szCs w:val="18"/>
            </w:rPr>
            <w:t xml:space="preserve">Telephone: +44 (0)141 330 3993 Facsimile: +44 (0)141 330 4939 </w:t>
          </w:r>
        </w:p>
        <w:p w:rsidR="00170756" w:rsidRPr="00170756" w:rsidRDefault="00436482" w:rsidP="00170756">
          <w:pPr>
            <w:pStyle w:val="Footer"/>
            <w:rPr>
              <w:rFonts w:ascii="Arial" w:hAnsi="Arial" w:cs="Arial"/>
              <w:sz w:val="18"/>
              <w:szCs w:val="18"/>
              <w:u w:val="single"/>
            </w:rPr>
          </w:pPr>
          <w:r w:rsidRPr="00170756">
            <w:rPr>
              <w:rFonts w:ascii="Arial" w:hAnsi="Arial" w:cs="Arial"/>
              <w:sz w:val="18"/>
              <w:szCs w:val="18"/>
            </w:rPr>
            <w:t>Email: business-school@glasgow.ac.uk</w:t>
          </w:r>
          <w:r w:rsidRPr="00170756">
            <w:rPr>
              <w:rFonts w:ascii="Arial" w:hAnsi="Arial" w:cs="Arial"/>
              <w:sz w:val="18"/>
              <w:szCs w:val="18"/>
              <w:u w:val="single"/>
            </w:rPr>
            <w:t xml:space="preserve"> </w:t>
          </w:r>
        </w:p>
      </w:tc>
    </w:tr>
    <w:tr w:rsidR="00170756" w:rsidRPr="00170756" w:rsidTr="002A750F">
      <w:trPr>
        <w:trHeight w:val="673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765"/>
              <w:tab w:val="left" w:pos="4840"/>
              <w:tab w:val="left" w:pos="6180"/>
            </w:tabs>
            <w:jc w:val="left"/>
            <w:rPr>
              <w:rFonts w:cs="Arial"/>
              <w:color w:val="auto"/>
              <w:sz w:val="16"/>
            </w:rPr>
          </w:pPr>
          <w:r w:rsidRPr="00170756">
            <w:rPr>
              <w:rFonts w:cs="Arial"/>
              <w:noProof/>
              <w:color w:val="auto"/>
              <w:sz w:val="16"/>
            </w:rPr>
            <w:drawing>
              <wp:inline distT="0" distB="0" distL="0" distR="0" wp14:anchorId="6D9811F9" wp14:editId="7DF66CDF">
                <wp:extent cx="2621280" cy="499745"/>
                <wp:effectExtent l="0" t="0" r="762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4997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  <w:r w:rsidRPr="00170756">
            <w:rPr>
              <w:rFonts w:cs="Arial"/>
              <w:color w:val="auto"/>
              <w:sz w:val="16"/>
            </w:rPr>
            <w:tab/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170756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noProof/>
              <w:color w:val="auto"/>
              <w:sz w:val="16"/>
            </w:rPr>
          </w:pPr>
          <w:r w:rsidRPr="00745510">
            <w:rPr>
              <w:rFonts w:cs="Arial"/>
              <w:color w:val="0F243E"/>
              <w:sz w:val="16"/>
            </w:rPr>
            <w:t>The University of Glasgow, charity number SC004401</w:t>
          </w:r>
        </w:p>
      </w:tc>
    </w:tr>
    <w:tr w:rsidR="00170756" w:rsidRPr="00170756" w:rsidTr="002A750F">
      <w:trPr>
        <w:trHeight w:val="240"/>
      </w:trPr>
      <w:tc>
        <w:tcPr>
          <w:tcW w:w="6785" w:type="dxa"/>
          <w:tcMar>
            <w:top w:w="170" w:type="dxa"/>
          </w:tcMar>
        </w:tcPr>
        <w:p w:rsidR="00436482" w:rsidRPr="00170756" w:rsidRDefault="00436482" w:rsidP="002A750F">
          <w:pPr>
            <w:pStyle w:val="Footer0"/>
            <w:framePr w:hSpace="0" w:wrap="auto" w:vAnchor="margin" w:hAnchor="text" w:yAlign="inline"/>
            <w:tabs>
              <w:tab w:val="left" w:pos="4840"/>
            </w:tabs>
            <w:rPr>
              <w:rFonts w:cs="Arial"/>
              <w:color w:val="auto"/>
              <w:sz w:val="16"/>
            </w:rPr>
          </w:pPr>
        </w:p>
      </w:tc>
    </w:tr>
  </w:tbl>
  <w:p w:rsidR="00436482" w:rsidRPr="00170756" w:rsidRDefault="00436482">
    <w:pPr>
      <w:pStyle w:val="Footer"/>
      <w:rPr>
        <w:rFonts w:ascii="Arial" w:hAnsi="Arial" w:cs="Arial"/>
      </w:rPr>
    </w:pPr>
    <w:r w:rsidRPr="00170756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5B6BDFA" wp14:editId="6EA2DBFC">
          <wp:simplePos x="0" y="0"/>
          <wp:positionH relativeFrom="column">
            <wp:posOffset>5403850</wp:posOffset>
          </wp:positionH>
          <wp:positionV relativeFrom="paragraph">
            <wp:posOffset>-559435</wp:posOffset>
          </wp:positionV>
          <wp:extent cx="1384300" cy="1898650"/>
          <wp:effectExtent l="0" t="0" r="6350" b="6350"/>
          <wp:wrapTopAndBottom/>
          <wp:docPr id="9" name="Picture 9" descr="Queens-logo-4-col-rgb-2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ens-logo-4-col-rgb-20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189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482" w:rsidRPr="00170756" w:rsidRDefault="0043648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EB" w:rsidRDefault="009862EB">
      <w:r>
        <w:separator/>
      </w:r>
    </w:p>
  </w:footnote>
  <w:footnote w:type="continuationSeparator" w:id="0">
    <w:p w:rsidR="009862EB" w:rsidRDefault="00986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41" w:rsidRDefault="00796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5E" w:rsidRPr="00546B90" w:rsidRDefault="004F3C5E" w:rsidP="00AB443B">
    <w:pPr>
      <w:pStyle w:val="Header"/>
      <w:rPr>
        <w:sz w:val="2"/>
        <w:szCs w:val="2"/>
      </w:rPr>
    </w:pPr>
  </w:p>
  <w:p w:rsidR="004F3C5E" w:rsidRPr="00D76980" w:rsidRDefault="004F3C5E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477"/>
      <w:gridCol w:w="4576"/>
    </w:tblGrid>
    <w:tr w:rsidR="00436482" w:rsidTr="002A750F">
      <w:trPr>
        <w:trHeight w:val="1150"/>
      </w:trPr>
      <w:tc>
        <w:tcPr>
          <w:tcW w:w="6228" w:type="dxa"/>
        </w:tcPr>
        <w:p w:rsidR="00436482" w:rsidRDefault="00796041" w:rsidP="00796041">
          <w:pPr>
            <w:pStyle w:val="Header"/>
          </w:pPr>
          <w:r>
            <w:rPr>
              <w:noProof/>
            </w:rPr>
            <w:drawing>
              <wp:inline distT="0" distB="0" distL="0" distR="0" wp14:anchorId="27F4C7E9" wp14:editId="74A60105">
                <wp:extent cx="1809750" cy="1213241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12132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2" w:type="dxa"/>
        </w:tcPr>
        <w:p w:rsidR="00436482" w:rsidRDefault="00796041" w:rsidP="002A750F">
          <w:pPr>
            <w:pStyle w:val="Header"/>
          </w:pPr>
          <w:r>
            <w:rPr>
              <w:noProof/>
            </w:rPr>
            <w:drawing>
              <wp:inline distT="0" distB="0" distL="0" distR="0" wp14:anchorId="6D16B6C1" wp14:editId="1B6DFF3B">
                <wp:extent cx="2768679" cy="954518"/>
                <wp:effectExtent l="0" t="0" r="0" b="0"/>
                <wp:docPr id="4" name="Picture 4" descr="http://www.create.ac.uk/wp-content/uploads/logos/create_primary_logo_16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create.ac.uk/wp-content/uploads/logos/create_primary_logo_16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8679" cy="954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6482" w:rsidRDefault="00436482" w:rsidP="004364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A39"/>
    <w:multiLevelType w:val="hybridMultilevel"/>
    <w:tmpl w:val="D9508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75E9"/>
    <w:multiLevelType w:val="multilevel"/>
    <w:tmpl w:val="59FC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149BE"/>
    <w:multiLevelType w:val="multilevel"/>
    <w:tmpl w:val="8A32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14C9C"/>
    <w:multiLevelType w:val="multilevel"/>
    <w:tmpl w:val="9300EE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00FBB"/>
    <w:multiLevelType w:val="multilevel"/>
    <w:tmpl w:val="36888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B11CB"/>
    <w:multiLevelType w:val="hybridMultilevel"/>
    <w:tmpl w:val="CA7E02A4"/>
    <w:lvl w:ilvl="0" w:tplc="C2CA6D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502FB"/>
    <w:multiLevelType w:val="multilevel"/>
    <w:tmpl w:val="FE48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317D4B"/>
    <w:multiLevelType w:val="hybridMultilevel"/>
    <w:tmpl w:val="FC10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F64D2"/>
    <w:multiLevelType w:val="hybridMultilevel"/>
    <w:tmpl w:val="0C766912"/>
    <w:lvl w:ilvl="0" w:tplc="8BA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CD3104"/>
    <w:multiLevelType w:val="multilevel"/>
    <w:tmpl w:val="4132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429B4"/>
    <w:multiLevelType w:val="hybridMultilevel"/>
    <w:tmpl w:val="8A742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C7D"/>
    <w:multiLevelType w:val="hybridMultilevel"/>
    <w:tmpl w:val="36BC3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232C6C"/>
    <w:multiLevelType w:val="hybridMultilevel"/>
    <w:tmpl w:val="243A3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506BC"/>
    <w:multiLevelType w:val="multilevel"/>
    <w:tmpl w:val="FAB0F9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0F395F"/>
    <w:multiLevelType w:val="multilevel"/>
    <w:tmpl w:val="826017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CC56ED"/>
    <w:multiLevelType w:val="multilevel"/>
    <w:tmpl w:val="02EC95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550943"/>
    <w:multiLevelType w:val="hybridMultilevel"/>
    <w:tmpl w:val="4E6A9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A283C"/>
    <w:multiLevelType w:val="multilevel"/>
    <w:tmpl w:val="63F6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6F0644"/>
    <w:multiLevelType w:val="multilevel"/>
    <w:tmpl w:val="29481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757A6B"/>
    <w:multiLevelType w:val="multilevel"/>
    <w:tmpl w:val="3F249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1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16"/>
  </w:num>
  <w:num w:numId="12">
    <w:abstractNumId w:val="9"/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9A"/>
    <w:rsid w:val="000261E2"/>
    <w:rsid w:val="0003154F"/>
    <w:rsid w:val="000360B5"/>
    <w:rsid w:val="000B362A"/>
    <w:rsid w:val="001266B4"/>
    <w:rsid w:val="0015036C"/>
    <w:rsid w:val="00155E19"/>
    <w:rsid w:val="00170756"/>
    <w:rsid w:val="00182233"/>
    <w:rsid w:val="001835C3"/>
    <w:rsid w:val="001A0A11"/>
    <w:rsid w:val="001C47EF"/>
    <w:rsid w:val="001E4E69"/>
    <w:rsid w:val="001F2973"/>
    <w:rsid w:val="002525B2"/>
    <w:rsid w:val="00261F16"/>
    <w:rsid w:val="00263DD7"/>
    <w:rsid w:val="00295420"/>
    <w:rsid w:val="002E5C37"/>
    <w:rsid w:val="0030221C"/>
    <w:rsid w:val="003168E2"/>
    <w:rsid w:val="00325B04"/>
    <w:rsid w:val="003B69C2"/>
    <w:rsid w:val="003E40C5"/>
    <w:rsid w:val="003F397C"/>
    <w:rsid w:val="00412298"/>
    <w:rsid w:val="00420B86"/>
    <w:rsid w:val="00436482"/>
    <w:rsid w:val="004E6250"/>
    <w:rsid w:val="004F3C5E"/>
    <w:rsid w:val="0054717E"/>
    <w:rsid w:val="005C08CA"/>
    <w:rsid w:val="005F3304"/>
    <w:rsid w:val="005F4C8E"/>
    <w:rsid w:val="006420AD"/>
    <w:rsid w:val="00650A2D"/>
    <w:rsid w:val="00694DEA"/>
    <w:rsid w:val="006B1A5F"/>
    <w:rsid w:val="006B7DB9"/>
    <w:rsid w:val="006C3453"/>
    <w:rsid w:val="006E2C7C"/>
    <w:rsid w:val="006E4D3D"/>
    <w:rsid w:val="006F1312"/>
    <w:rsid w:val="006F6DBD"/>
    <w:rsid w:val="0074529A"/>
    <w:rsid w:val="00745510"/>
    <w:rsid w:val="00790BF7"/>
    <w:rsid w:val="00796041"/>
    <w:rsid w:val="007A12AC"/>
    <w:rsid w:val="007C7550"/>
    <w:rsid w:val="007E30EE"/>
    <w:rsid w:val="00816015"/>
    <w:rsid w:val="00831691"/>
    <w:rsid w:val="008537FE"/>
    <w:rsid w:val="008B1A68"/>
    <w:rsid w:val="008E6513"/>
    <w:rsid w:val="008E7C58"/>
    <w:rsid w:val="0091433C"/>
    <w:rsid w:val="00916802"/>
    <w:rsid w:val="00927FD5"/>
    <w:rsid w:val="00956A26"/>
    <w:rsid w:val="009862EB"/>
    <w:rsid w:val="009F3015"/>
    <w:rsid w:val="00A11871"/>
    <w:rsid w:val="00A16052"/>
    <w:rsid w:val="00A170E8"/>
    <w:rsid w:val="00A35E30"/>
    <w:rsid w:val="00A76B64"/>
    <w:rsid w:val="00A86F43"/>
    <w:rsid w:val="00A879B0"/>
    <w:rsid w:val="00AB218B"/>
    <w:rsid w:val="00AB277C"/>
    <w:rsid w:val="00AB443B"/>
    <w:rsid w:val="00AC7023"/>
    <w:rsid w:val="00AF429B"/>
    <w:rsid w:val="00B83389"/>
    <w:rsid w:val="00BB412B"/>
    <w:rsid w:val="00BC304B"/>
    <w:rsid w:val="00BD147C"/>
    <w:rsid w:val="00BD2F82"/>
    <w:rsid w:val="00C0529A"/>
    <w:rsid w:val="00C414E4"/>
    <w:rsid w:val="00C41633"/>
    <w:rsid w:val="00C47DCD"/>
    <w:rsid w:val="00C505BB"/>
    <w:rsid w:val="00C6613E"/>
    <w:rsid w:val="00CA7246"/>
    <w:rsid w:val="00CD25B7"/>
    <w:rsid w:val="00D477D7"/>
    <w:rsid w:val="00D53388"/>
    <w:rsid w:val="00D56F9A"/>
    <w:rsid w:val="00D851EF"/>
    <w:rsid w:val="00DA5F1A"/>
    <w:rsid w:val="00E11F78"/>
    <w:rsid w:val="00E2041C"/>
    <w:rsid w:val="00E33EBC"/>
    <w:rsid w:val="00F200A3"/>
    <w:rsid w:val="00F56564"/>
    <w:rsid w:val="00FA4401"/>
    <w:rsid w:val="00FC51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6F9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F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Title0">
    <w:name w:val="Title"/>
    <w:basedOn w:val="Normal"/>
    <w:next w:val="Normal"/>
    <w:link w:val="TitleChar"/>
    <w:uiPriority w:val="10"/>
    <w:qFormat/>
    <w:rsid w:val="001F29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1F2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6D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69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7698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76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~Address"/>
    <w:basedOn w:val="BodyText"/>
    <w:rsid w:val="005D0021"/>
    <w:pPr>
      <w:spacing w:before="0" w:after="0"/>
      <w:jc w:val="left"/>
    </w:pPr>
  </w:style>
  <w:style w:type="paragraph" w:customStyle="1" w:styleId="BodyText">
    <w:name w:val="~BodyText"/>
    <w:link w:val="BodyTextChar"/>
    <w:rsid w:val="005D0021"/>
    <w:pPr>
      <w:spacing w:before="120" w:after="240"/>
      <w:jc w:val="both"/>
    </w:pPr>
    <w:rPr>
      <w:rFonts w:ascii="Arial" w:hAnsi="Arial"/>
      <w:sz w:val="22"/>
      <w:szCs w:val="24"/>
      <w:lang w:eastAsia="en-GB"/>
    </w:rPr>
  </w:style>
  <w:style w:type="paragraph" w:customStyle="1" w:styleId="Date">
    <w:name w:val="~Date"/>
    <w:basedOn w:val="BodyText"/>
    <w:next w:val="BodyText"/>
    <w:rsid w:val="005D0021"/>
    <w:pPr>
      <w:spacing w:after="720"/>
      <w:jc w:val="left"/>
    </w:pPr>
  </w:style>
  <w:style w:type="paragraph" w:customStyle="1" w:styleId="Name">
    <w:name w:val="~Name"/>
    <w:basedOn w:val="BodyText"/>
    <w:next w:val="BodyText"/>
    <w:rsid w:val="005D0021"/>
    <w:pPr>
      <w:spacing w:before="960"/>
      <w:jc w:val="left"/>
    </w:pPr>
    <w:rPr>
      <w:b/>
    </w:rPr>
  </w:style>
  <w:style w:type="paragraph" w:customStyle="1" w:styleId="Footer0">
    <w:name w:val="~Footer"/>
    <w:basedOn w:val="BodyText"/>
    <w:rsid w:val="005D0021"/>
    <w:pPr>
      <w:framePr w:hSpace="181" w:wrap="around" w:vAnchor="page" w:hAnchor="margin" w:y="14871"/>
      <w:spacing w:before="0" w:after="0"/>
    </w:pPr>
    <w:rPr>
      <w:color w:val="003460"/>
      <w:sz w:val="18"/>
    </w:rPr>
  </w:style>
  <w:style w:type="paragraph" w:customStyle="1" w:styleId="Title">
    <w:name w:val="~Title"/>
    <w:basedOn w:val="BodyText"/>
    <w:rsid w:val="005D0021"/>
    <w:pPr>
      <w:spacing w:after="0"/>
    </w:pPr>
  </w:style>
  <w:style w:type="paragraph" w:customStyle="1" w:styleId="AuthorsName">
    <w:name w:val="~AuthorsName"/>
    <w:basedOn w:val="Footer0"/>
    <w:rsid w:val="005D0021"/>
    <w:pPr>
      <w:framePr w:wrap="around"/>
    </w:pPr>
    <w:rPr>
      <w:b/>
    </w:rPr>
  </w:style>
  <w:style w:type="paragraph" w:customStyle="1" w:styleId="BodyTextBold">
    <w:name w:val="~BodyTextBold"/>
    <w:basedOn w:val="BodyText"/>
    <w:link w:val="BodyTextBoldChar"/>
    <w:rsid w:val="005D0021"/>
    <w:rPr>
      <w:b/>
    </w:rPr>
  </w:style>
  <w:style w:type="character" w:customStyle="1" w:styleId="BodyTextChar">
    <w:name w:val="~BodyText Char"/>
    <w:link w:val="BodyText"/>
    <w:rsid w:val="005D0021"/>
    <w:rPr>
      <w:rFonts w:ascii="Arial" w:hAnsi="Arial"/>
      <w:sz w:val="22"/>
      <w:szCs w:val="24"/>
      <w:lang w:val="en-GB" w:eastAsia="en-GB" w:bidi="ar-SA"/>
    </w:rPr>
  </w:style>
  <w:style w:type="character" w:customStyle="1" w:styleId="BodyTextBoldChar">
    <w:name w:val="~BodyTextBold Char"/>
    <w:link w:val="BodyTextBold"/>
    <w:rsid w:val="005D0021"/>
    <w:rPr>
      <w:rFonts w:ascii="Arial" w:hAnsi="Arial"/>
      <w:b/>
      <w:sz w:val="22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AD"/>
    <w:rPr>
      <w:rFonts w:ascii="Lucida Grande" w:hAnsi="Lucida Grande" w:cs="Lucida Grande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A5F1A"/>
    <w:rPr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A5F1A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927FD5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61F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6F9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F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Title0">
    <w:name w:val="Title"/>
    <w:basedOn w:val="Normal"/>
    <w:next w:val="Normal"/>
    <w:link w:val="TitleChar"/>
    <w:uiPriority w:val="10"/>
    <w:qFormat/>
    <w:rsid w:val="001F29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1F2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7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225q\Downloads\media_364511_e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8C9B2-865D-4F25-8C2C-6B45459E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media_364511_en (1).dotx</Template>
  <TotalTime>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RM</Company>
  <LinksUpToDate>false</LinksUpToDate>
  <CharactersWithSpaces>893</CharactersWithSpaces>
  <SharedDoc>false</SharedDoc>
  <HLinks>
    <vt:vector size="12" baseType="variant">
      <vt:variant>
        <vt:i4>852051</vt:i4>
      </vt:variant>
      <vt:variant>
        <vt:i4>3698</vt:i4>
      </vt:variant>
      <vt:variant>
        <vt:i4>1025</vt:i4>
      </vt:variant>
      <vt:variant>
        <vt:i4>1</vt:i4>
      </vt:variant>
      <vt:variant>
        <vt:lpwstr>UniofGlasgow_CMYK</vt:lpwstr>
      </vt:variant>
      <vt:variant>
        <vt:lpwstr/>
      </vt:variant>
      <vt:variant>
        <vt:i4>6488191</vt:i4>
      </vt:variant>
      <vt:variant>
        <vt:i4>-1</vt:i4>
      </vt:variant>
      <vt:variant>
        <vt:i4>1027</vt:i4>
      </vt:variant>
      <vt:variant>
        <vt:i4>1</vt:i4>
      </vt:variant>
      <vt:variant>
        <vt:lpwstr>Queens-logo-4-col-rgb-2013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creator>Donna McGrady</dc:creator>
  <cp:lastModifiedBy>Jaakko Miettinen</cp:lastModifiedBy>
  <cp:revision>4</cp:revision>
  <cp:lastPrinted>2015-07-17T09:36:00Z</cp:lastPrinted>
  <dcterms:created xsi:type="dcterms:W3CDTF">2016-08-01T17:08:00Z</dcterms:created>
  <dcterms:modified xsi:type="dcterms:W3CDTF">2016-08-01T18:48:00Z</dcterms:modified>
  <cp:category>Unprotected style driven template form</cp:category>
</cp:coreProperties>
</file>