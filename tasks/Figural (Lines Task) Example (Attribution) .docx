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F16" w:rsidRDefault="00261F16" w:rsidP="001F2973">
      <w:pPr>
        <w:pStyle w:val="Heading1"/>
      </w:pPr>
      <w:r>
        <w:tab/>
      </w:r>
      <w:r>
        <w:tab/>
      </w:r>
      <w:r w:rsidRPr="00261F16">
        <w:tab/>
      </w:r>
      <w:r w:rsidRPr="00261F16">
        <w:tab/>
      </w:r>
      <w:r w:rsidR="00E24F21">
        <w:t>Line Meanings Example</w:t>
      </w:r>
      <w:bookmarkStart w:id="0" w:name="_GoBack"/>
      <w:bookmarkEnd w:id="0"/>
    </w:p>
    <w:p w:rsidR="001F2973" w:rsidRDefault="001F2973" w:rsidP="001F2973"/>
    <w:p w:rsidR="00BB41AB" w:rsidRDefault="00BB41AB" w:rsidP="001F2973"/>
    <w:p w:rsidR="00BB41AB" w:rsidRDefault="00BB41AB" w:rsidP="001F2973"/>
    <w:p w:rsidR="001F2973" w:rsidRDefault="001F2973" w:rsidP="001F2973"/>
    <w:p w:rsidR="001F2973" w:rsidRDefault="001F2973" w:rsidP="001F2973"/>
    <w:p w:rsidR="001F2973" w:rsidRPr="00182CE7" w:rsidRDefault="001F2973" w:rsidP="001F2973">
      <w:pPr>
        <w:rPr>
          <w:lang w:eastAsia="en-US"/>
        </w:rPr>
      </w:pPr>
    </w:p>
    <w:p w:rsidR="001F2973" w:rsidRDefault="001F2973" w:rsidP="001F2973">
      <w:pPr>
        <w:ind w:firstLine="720"/>
      </w:pPr>
      <w:r>
        <w:t xml:space="preserve">Taking part in the experiment is optional and you can opt out at any point. All information will be confidential. </w:t>
      </w:r>
    </w:p>
    <w:p w:rsidR="001F2973" w:rsidRDefault="001F2973" w:rsidP="001F2973"/>
    <w:p w:rsidR="001F2973" w:rsidRDefault="001F2973" w:rsidP="001F2973"/>
    <w:p w:rsidR="001F2973" w:rsidRDefault="001F2973" w:rsidP="001F2973"/>
    <w:p w:rsidR="001F2973" w:rsidRDefault="001F2973" w:rsidP="001F2973"/>
    <w:p w:rsidR="001F2973" w:rsidRDefault="001F2973" w:rsidP="001F2973"/>
    <w:p w:rsidR="001F2973" w:rsidRDefault="001F2973" w:rsidP="001F2973"/>
    <w:p w:rsidR="001F2973" w:rsidRDefault="001F2973" w:rsidP="001F2973"/>
    <w:p w:rsidR="001F2973" w:rsidRDefault="001F2973" w:rsidP="001F2973"/>
    <w:p w:rsidR="001F2973" w:rsidRDefault="001F2973" w:rsidP="001F2973"/>
    <w:p w:rsidR="001F2973" w:rsidRDefault="001F2973" w:rsidP="001F2973"/>
    <w:p w:rsidR="001F2973" w:rsidRDefault="001F2973" w:rsidP="001F2973"/>
    <w:p w:rsidR="001F2973" w:rsidRDefault="001F2973" w:rsidP="001F2973"/>
    <w:p w:rsidR="001F2973" w:rsidRDefault="001F2973" w:rsidP="001F2973"/>
    <w:p w:rsidR="00BC304B" w:rsidRPr="00E218B0" w:rsidRDefault="00BC304B" w:rsidP="00BC304B">
      <w:pPr>
        <w:ind w:left="720" w:firstLine="720"/>
        <w:rPr>
          <w:sz w:val="36"/>
          <w:szCs w:val="36"/>
          <w:lang w:eastAsia="en-US"/>
        </w:rPr>
      </w:pPr>
      <w:r w:rsidRPr="00E218B0">
        <w:rPr>
          <w:sz w:val="36"/>
          <w:szCs w:val="36"/>
          <w:lang w:eastAsia="en-US"/>
        </w:rPr>
        <w:t>Continued on next page</w:t>
      </w:r>
      <w:r>
        <w:rPr>
          <w:sz w:val="36"/>
          <w:szCs w:val="36"/>
          <w:lang w:eastAsia="en-US"/>
        </w:rPr>
        <w:t>…</w:t>
      </w:r>
    </w:p>
    <w:p w:rsidR="001F2973" w:rsidRDefault="001F2973" w:rsidP="001F2973"/>
    <w:p w:rsidR="001F2973" w:rsidRDefault="001F2973" w:rsidP="001F2973"/>
    <w:p w:rsidR="001F2973" w:rsidRDefault="001F2973" w:rsidP="001F2973"/>
    <w:p w:rsidR="001F2973" w:rsidRDefault="001F2973" w:rsidP="001F2973"/>
    <w:p w:rsidR="001F2973" w:rsidRDefault="001F2973" w:rsidP="001F2973"/>
    <w:p w:rsidR="001F2973" w:rsidRDefault="001F2973" w:rsidP="001F2973"/>
    <w:p w:rsidR="001F2973" w:rsidRDefault="001F2973" w:rsidP="001F2973"/>
    <w:p w:rsidR="001F2973" w:rsidRDefault="001F2973" w:rsidP="001F2973"/>
    <w:p w:rsidR="001F2973" w:rsidRDefault="001F2973" w:rsidP="001F2973"/>
    <w:p w:rsidR="001F2973" w:rsidRDefault="001F2973" w:rsidP="001F2973"/>
    <w:p w:rsidR="001F2973" w:rsidRDefault="001F2973" w:rsidP="001F2973"/>
    <w:p w:rsidR="001F2973" w:rsidRDefault="001F2973" w:rsidP="001F2973"/>
    <w:p w:rsidR="001F2973" w:rsidRDefault="001F2973" w:rsidP="001F2973"/>
    <w:p w:rsidR="001F2973" w:rsidRDefault="001F2973" w:rsidP="00BB41AB">
      <w:pPr>
        <w:pStyle w:val="Heading2"/>
        <w:ind w:firstLine="720"/>
      </w:pPr>
      <w:r>
        <w:lastRenderedPageBreak/>
        <w:t>The task:</w:t>
      </w:r>
    </w:p>
    <w:p w:rsidR="001F2973" w:rsidRDefault="001F2973" w:rsidP="00261F16"/>
    <w:p w:rsidR="00816015" w:rsidRDefault="004E6250" w:rsidP="00AB218B">
      <w:pPr>
        <w:ind w:firstLine="720"/>
      </w:pPr>
      <w:r>
        <w:t>The</w:t>
      </w:r>
      <w:r w:rsidR="003B69C2">
        <w:t xml:space="preserve">re will be a line shown at the start. Based on this line you will be asked to come up with as many </w:t>
      </w:r>
      <w:r w:rsidR="003F397C">
        <w:t>things th</w:t>
      </w:r>
      <w:r w:rsidR="005F4C8E">
        <w:t>e line</w:t>
      </w:r>
      <w:r w:rsidR="00FC51A3">
        <w:t xml:space="preserve"> reminds you of. An example line will be shown with the opportunity to practice before we start the task.</w:t>
      </w:r>
    </w:p>
    <w:p w:rsidR="001A0A11" w:rsidRDefault="001A0A11" w:rsidP="00261F16"/>
    <w:p w:rsidR="00364FBC" w:rsidRDefault="001A0A11" w:rsidP="001A0A11">
      <w:pPr>
        <w:pStyle w:val="Heading2"/>
      </w:pPr>
      <w:r>
        <w:tab/>
      </w:r>
      <w:r w:rsidR="00364FBC">
        <w:t>Example:</w:t>
      </w:r>
    </w:p>
    <w:p w:rsidR="00364FBC" w:rsidRPr="00364FBC" w:rsidRDefault="00364FBC" w:rsidP="00364FBC"/>
    <w:p w:rsidR="00364FBC" w:rsidRDefault="00364FBC" w:rsidP="00364FBC">
      <w:r>
        <w:t>If the line give is a horizontal line, such as, “__________”</w:t>
      </w:r>
      <w:r w:rsidR="00E77358">
        <w:t xml:space="preserve"> (simply a horizontal line)</w:t>
      </w:r>
      <w:r>
        <w:t xml:space="preserve"> then an example of a submission is…</w:t>
      </w:r>
    </w:p>
    <w:p w:rsidR="00364FBC" w:rsidRDefault="00364FBC" w:rsidP="00364FBC"/>
    <w:p w:rsidR="001A0A11" w:rsidRDefault="00364FBC" w:rsidP="00364FBC">
      <w:r>
        <w:t>Figure = Flag</w:t>
      </w:r>
      <w:r w:rsidR="001A0A11">
        <w:t xml:space="preserve"> </w:t>
      </w:r>
    </w:p>
    <w:p w:rsidR="00364FBC" w:rsidRDefault="00364FBC" w:rsidP="00364FBC"/>
    <w:p w:rsidR="00364FBC" w:rsidRDefault="00364FBC" w:rsidP="00364FBC">
      <w:r>
        <w:t xml:space="preserve">Description = </w:t>
      </w:r>
      <w:proofErr w:type="gramStart"/>
      <w:r>
        <w:t>The</w:t>
      </w:r>
      <w:proofErr w:type="gramEnd"/>
      <w:r>
        <w:t xml:space="preserve"> line cou</w:t>
      </w:r>
      <w:r w:rsidR="00564BE2">
        <w:t>ld be a side of a</w:t>
      </w:r>
      <w:r>
        <w:t xml:space="preserve"> flag</w:t>
      </w:r>
      <w:r w:rsidR="00564BE2">
        <w:t>.</w:t>
      </w:r>
    </w:p>
    <w:p w:rsidR="00DD467B" w:rsidRDefault="00DD467B" w:rsidP="00364FBC"/>
    <w:p w:rsidR="00DD467B" w:rsidRDefault="00DD467B" w:rsidP="00364FBC">
      <w:r>
        <w:t xml:space="preserve">Or </w:t>
      </w:r>
    </w:p>
    <w:p w:rsidR="00DD467B" w:rsidRDefault="00DD467B" w:rsidP="00364FBC"/>
    <w:p w:rsidR="00DD467B" w:rsidRDefault="00DD467B" w:rsidP="00364FBC">
      <w:r>
        <w:t>Figure = Box</w:t>
      </w:r>
    </w:p>
    <w:p w:rsidR="00DD467B" w:rsidRDefault="00DD467B" w:rsidP="00364FBC"/>
    <w:p w:rsidR="00DD467B" w:rsidRDefault="00DD467B" w:rsidP="00364FBC">
      <w:r>
        <w:t xml:space="preserve">Description = </w:t>
      </w:r>
      <w:proofErr w:type="gramStart"/>
      <w:r>
        <w:t>The</w:t>
      </w:r>
      <w:proofErr w:type="gramEnd"/>
      <w:r>
        <w:t xml:space="preserve"> line could be a side of a box</w:t>
      </w:r>
    </w:p>
    <w:p w:rsidR="00E77358" w:rsidRDefault="00E77358" w:rsidP="00364FBC"/>
    <w:p w:rsidR="00E77358" w:rsidRDefault="00E77358" w:rsidP="00364FBC"/>
    <w:p w:rsidR="00E77358" w:rsidRDefault="00E77358" w:rsidP="00E77358">
      <w:pPr>
        <w:pStyle w:val="Heading2"/>
      </w:pPr>
      <w:r>
        <w:tab/>
      </w:r>
      <w:r>
        <w:t>Output</w:t>
      </w:r>
      <w:r>
        <w:t>:</w:t>
      </w:r>
    </w:p>
    <w:p w:rsidR="00E77358" w:rsidRDefault="00E77358" w:rsidP="00E77358"/>
    <w:p w:rsidR="00E77358" w:rsidRDefault="00E77358" w:rsidP="00E77358">
      <w:r>
        <w:t xml:space="preserve">This would be seen by others in the following way. </w:t>
      </w:r>
    </w:p>
    <w:p w:rsidR="00E77358" w:rsidRDefault="00E77358" w:rsidP="00E77358"/>
    <w:p w:rsidR="00E77358" w:rsidRDefault="00E77358" w:rsidP="00E77358">
      <w:r>
        <w:t xml:space="preserve">“Name/identifier” </w:t>
      </w:r>
    </w:p>
    <w:p w:rsidR="00E77358" w:rsidRDefault="00E77358" w:rsidP="00E77358">
      <w:r>
        <w:t xml:space="preserve">Figure: Flag  </w:t>
      </w:r>
    </w:p>
    <w:p w:rsidR="00E77358" w:rsidRDefault="00E77358" w:rsidP="00E77358">
      <w:proofErr w:type="spellStart"/>
      <w:r>
        <w:t>Descrpition</w:t>
      </w:r>
      <w:proofErr w:type="spellEnd"/>
      <w:r>
        <w:t>:</w:t>
      </w:r>
      <w:r w:rsidRPr="00E77358">
        <w:t xml:space="preserve"> </w:t>
      </w:r>
      <w:r>
        <w:t>The line could be a side of a flag.</w:t>
      </w:r>
    </w:p>
    <w:p w:rsidR="00E77358" w:rsidRPr="00E77358" w:rsidRDefault="00E77358" w:rsidP="00E77358">
      <w:r>
        <w:t xml:space="preserve"> </w:t>
      </w:r>
    </w:p>
    <w:p w:rsidR="00DD467B" w:rsidRDefault="00E77358" w:rsidP="00364FBC">
      <w:r>
        <w:t xml:space="preserve">So the others in your group and the people </w:t>
      </w:r>
      <w:proofErr w:type="spellStart"/>
      <w:r>
        <w:t>favouriting</w:t>
      </w:r>
      <w:proofErr w:type="spellEnd"/>
      <w:r>
        <w:t xml:space="preserve"> your work see your name, the figure, and the description of the figure. The judges will be different in every task.</w:t>
      </w:r>
    </w:p>
    <w:p w:rsidR="00DD467B" w:rsidRDefault="00DD467B" w:rsidP="00364FBC"/>
    <w:p w:rsidR="001A0A11" w:rsidRDefault="00DD467B" w:rsidP="00DD467B">
      <w:pPr>
        <w:pStyle w:val="Heading2"/>
        <w:ind w:firstLine="720"/>
      </w:pPr>
      <w:r>
        <w:t>Important note:</w:t>
      </w:r>
    </w:p>
    <w:p w:rsidR="00DD467B" w:rsidRDefault="00DD467B" w:rsidP="00DD467B"/>
    <w:p w:rsidR="00DD467B" w:rsidRPr="00DD467B" w:rsidRDefault="00DD467B" w:rsidP="00DD467B">
      <w:r>
        <w:tab/>
        <w:t xml:space="preserve">There are no restrictions on what the line can and can’t be but what figure the line is a part of must be justified or explained using the description. </w:t>
      </w:r>
      <w:r w:rsidR="00180835">
        <w:t>I also ask to refrain from figures which are explicit in nature.</w:t>
      </w:r>
    </w:p>
    <w:p w:rsidR="00927FD5" w:rsidRDefault="00AC7023" w:rsidP="00AC7023">
      <w:pPr>
        <w:pStyle w:val="Title"/>
        <w:ind w:firstLine="720"/>
        <w:rPr>
          <w:sz w:val="20"/>
        </w:rPr>
      </w:pPr>
      <w:r>
        <w:rPr>
          <w:sz w:val="20"/>
        </w:rPr>
        <w:t xml:space="preserve"> </w:t>
      </w:r>
    </w:p>
    <w:sectPr w:rsidR="00927FD5" w:rsidSect="004364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65" w:right="1304" w:bottom="765" w:left="765" w:header="709" w:footer="15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2EB" w:rsidRDefault="009862EB">
      <w:r>
        <w:separator/>
      </w:r>
    </w:p>
  </w:endnote>
  <w:endnote w:type="continuationSeparator" w:id="0">
    <w:p w:rsidR="009862EB" w:rsidRDefault="0098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041" w:rsidRDefault="007960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041" w:rsidRDefault="007960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vertAnchor="page" w:horzAnchor="page" w:tblpX="694" w:tblpY="13906"/>
      <w:tblW w:w="0" w:type="auto"/>
      <w:tblLayout w:type="fixed"/>
      <w:tblLook w:val="01E0" w:firstRow="1" w:lastRow="1" w:firstColumn="1" w:lastColumn="1" w:noHBand="0" w:noVBand="0"/>
    </w:tblPr>
    <w:tblGrid>
      <w:gridCol w:w="6785"/>
    </w:tblGrid>
    <w:tr w:rsidR="00170756" w:rsidRPr="00170756" w:rsidTr="002A750F">
      <w:trPr>
        <w:trHeight w:val="433"/>
      </w:trPr>
      <w:tc>
        <w:tcPr>
          <w:tcW w:w="6785" w:type="dxa"/>
        </w:tcPr>
        <w:p w:rsidR="00436482" w:rsidRPr="00170756" w:rsidRDefault="00436482" w:rsidP="002A750F">
          <w:pPr>
            <w:pStyle w:val="AuthorsName"/>
            <w:framePr w:hSpace="0" w:wrap="auto" w:vAnchor="margin" w:hAnchor="text" w:yAlign="inline"/>
            <w:rPr>
              <w:rFonts w:cs="Arial"/>
              <w:b w:val="0"/>
              <w:color w:val="auto"/>
              <w:sz w:val="28"/>
            </w:rPr>
          </w:pPr>
          <w:r w:rsidRPr="00170756">
            <w:rPr>
              <w:rFonts w:cs="Arial"/>
              <w:b w:val="0"/>
              <w:color w:val="auto"/>
              <w:sz w:val="28"/>
            </w:rPr>
            <w:t>Adam Smith Business School</w:t>
          </w:r>
        </w:p>
      </w:tc>
    </w:tr>
    <w:tr w:rsidR="00170756" w:rsidRPr="00170756" w:rsidTr="002A750F">
      <w:trPr>
        <w:trHeight w:val="851"/>
      </w:trPr>
      <w:tc>
        <w:tcPr>
          <w:tcW w:w="6785" w:type="dxa"/>
        </w:tcPr>
        <w:p w:rsidR="00436482" w:rsidRPr="00170756" w:rsidRDefault="00436482" w:rsidP="002A750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170756">
            <w:rPr>
              <w:rFonts w:ascii="Arial" w:hAnsi="Arial" w:cs="Arial"/>
              <w:sz w:val="18"/>
              <w:szCs w:val="18"/>
            </w:rPr>
            <w:t>West Quadrangle, Gilbert Scott Building, Glasgow, G12 8QQ, Scotland UK</w:t>
          </w:r>
        </w:p>
        <w:p w:rsidR="00436482" w:rsidRPr="00170756" w:rsidRDefault="00436482" w:rsidP="002A750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170756">
            <w:rPr>
              <w:rFonts w:ascii="Arial" w:hAnsi="Arial" w:cs="Arial"/>
              <w:sz w:val="18"/>
              <w:szCs w:val="18"/>
            </w:rPr>
            <w:t xml:space="preserve">Telephone: +44 (0)141 330 3993 Facsimile: +44 (0)141 330 4939 </w:t>
          </w:r>
        </w:p>
        <w:p w:rsidR="00170756" w:rsidRPr="00170756" w:rsidRDefault="00436482" w:rsidP="00170756">
          <w:pPr>
            <w:pStyle w:val="Footer"/>
            <w:rPr>
              <w:rFonts w:ascii="Arial" w:hAnsi="Arial" w:cs="Arial"/>
              <w:sz w:val="18"/>
              <w:szCs w:val="18"/>
              <w:u w:val="single"/>
            </w:rPr>
          </w:pPr>
          <w:r w:rsidRPr="00170756">
            <w:rPr>
              <w:rFonts w:ascii="Arial" w:hAnsi="Arial" w:cs="Arial"/>
              <w:sz w:val="18"/>
              <w:szCs w:val="18"/>
            </w:rPr>
            <w:t>Email: business-school@glasgow.ac.uk</w:t>
          </w:r>
          <w:r w:rsidRPr="00170756">
            <w:rPr>
              <w:rFonts w:ascii="Arial" w:hAnsi="Arial" w:cs="Arial"/>
              <w:sz w:val="18"/>
              <w:szCs w:val="18"/>
              <w:u w:val="single"/>
            </w:rPr>
            <w:t xml:space="preserve"> </w:t>
          </w:r>
        </w:p>
      </w:tc>
    </w:tr>
    <w:tr w:rsidR="00170756" w:rsidRPr="00170756" w:rsidTr="002A750F">
      <w:trPr>
        <w:trHeight w:val="673"/>
      </w:trPr>
      <w:tc>
        <w:tcPr>
          <w:tcW w:w="6785" w:type="dxa"/>
          <w:tcMar>
            <w:top w:w="170" w:type="dxa"/>
          </w:tcMar>
        </w:tcPr>
        <w:p w:rsidR="00436482" w:rsidRPr="00170756" w:rsidRDefault="00436482" w:rsidP="002A750F">
          <w:pPr>
            <w:pStyle w:val="Footer0"/>
            <w:framePr w:hSpace="0" w:wrap="auto" w:vAnchor="margin" w:hAnchor="text" w:yAlign="inline"/>
            <w:tabs>
              <w:tab w:val="left" w:pos="765"/>
              <w:tab w:val="left" w:pos="4840"/>
              <w:tab w:val="left" w:pos="6180"/>
            </w:tabs>
            <w:jc w:val="left"/>
            <w:rPr>
              <w:rFonts w:cs="Arial"/>
              <w:color w:val="auto"/>
              <w:sz w:val="16"/>
            </w:rPr>
          </w:pPr>
          <w:r w:rsidRPr="00170756">
            <w:rPr>
              <w:rFonts w:cs="Arial"/>
              <w:noProof/>
              <w:color w:val="auto"/>
              <w:sz w:val="16"/>
            </w:rPr>
            <w:drawing>
              <wp:inline distT="0" distB="0" distL="0" distR="0" wp14:anchorId="6D9811F9" wp14:editId="7DF66CDF">
                <wp:extent cx="2621280" cy="499745"/>
                <wp:effectExtent l="0" t="0" r="762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1280" cy="4997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 w:rsidRPr="00170756">
            <w:rPr>
              <w:rFonts w:cs="Arial"/>
              <w:color w:val="auto"/>
              <w:sz w:val="16"/>
            </w:rPr>
            <w:tab/>
          </w:r>
          <w:r w:rsidRPr="00170756">
            <w:rPr>
              <w:rFonts w:cs="Arial"/>
              <w:color w:val="auto"/>
              <w:sz w:val="16"/>
            </w:rPr>
            <w:tab/>
          </w:r>
          <w:r w:rsidRPr="00170756">
            <w:rPr>
              <w:rFonts w:cs="Arial"/>
              <w:color w:val="auto"/>
              <w:sz w:val="16"/>
            </w:rPr>
            <w:tab/>
          </w:r>
        </w:p>
      </w:tc>
    </w:tr>
    <w:tr w:rsidR="00170756" w:rsidRPr="00170756" w:rsidTr="002A750F">
      <w:trPr>
        <w:trHeight w:val="240"/>
      </w:trPr>
      <w:tc>
        <w:tcPr>
          <w:tcW w:w="6785" w:type="dxa"/>
          <w:tcMar>
            <w:top w:w="170" w:type="dxa"/>
          </w:tcMar>
        </w:tcPr>
        <w:p w:rsidR="00436482" w:rsidRPr="00170756" w:rsidRDefault="00170756" w:rsidP="002A750F">
          <w:pPr>
            <w:pStyle w:val="Footer0"/>
            <w:framePr w:hSpace="0" w:wrap="auto" w:vAnchor="margin" w:hAnchor="text" w:yAlign="inline"/>
            <w:tabs>
              <w:tab w:val="left" w:pos="4840"/>
            </w:tabs>
            <w:rPr>
              <w:rFonts w:cs="Arial"/>
              <w:noProof/>
              <w:color w:val="auto"/>
              <w:sz w:val="16"/>
            </w:rPr>
          </w:pPr>
          <w:r w:rsidRPr="00745510">
            <w:rPr>
              <w:rFonts w:cs="Arial"/>
              <w:color w:val="0F243E"/>
              <w:sz w:val="16"/>
            </w:rPr>
            <w:t>The University of Glasgow, charity number SC004401</w:t>
          </w:r>
        </w:p>
      </w:tc>
    </w:tr>
    <w:tr w:rsidR="00170756" w:rsidRPr="00170756" w:rsidTr="002A750F">
      <w:trPr>
        <w:trHeight w:val="240"/>
      </w:trPr>
      <w:tc>
        <w:tcPr>
          <w:tcW w:w="6785" w:type="dxa"/>
          <w:tcMar>
            <w:top w:w="170" w:type="dxa"/>
          </w:tcMar>
        </w:tcPr>
        <w:p w:rsidR="00436482" w:rsidRPr="00170756" w:rsidRDefault="00436482" w:rsidP="002A750F">
          <w:pPr>
            <w:pStyle w:val="Footer0"/>
            <w:framePr w:hSpace="0" w:wrap="auto" w:vAnchor="margin" w:hAnchor="text" w:yAlign="inline"/>
            <w:tabs>
              <w:tab w:val="left" w:pos="4840"/>
            </w:tabs>
            <w:rPr>
              <w:rFonts w:cs="Arial"/>
              <w:color w:val="auto"/>
              <w:sz w:val="16"/>
            </w:rPr>
          </w:pPr>
        </w:p>
      </w:tc>
    </w:tr>
  </w:tbl>
  <w:p w:rsidR="00436482" w:rsidRPr="00170756" w:rsidRDefault="00436482">
    <w:pPr>
      <w:pStyle w:val="Footer"/>
      <w:rPr>
        <w:rFonts w:ascii="Arial" w:hAnsi="Arial" w:cs="Arial"/>
      </w:rPr>
    </w:pPr>
    <w:r w:rsidRPr="00170756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25B6BDFA" wp14:editId="6EA2DBFC">
          <wp:simplePos x="0" y="0"/>
          <wp:positionH relativeFrom="column">
            <wp:posOffset>5403850</wp:posOffset>
          </wp:positionH>
          <wp:positionV relativeFrom="paragraph">
            <wp:posOffset>-559435</wp:posOffset>
          </wp:positionV>
          <wp:extent cx="1384300" cy="1898650"/>
          <wp:effectExtent l="0" t="0" r="6350" b="6350"/>
          <wp:wrapTopAndBottom/>
          <wp:docPr id="9" name="Picture 9" descr="Queens-logo-4-col-rgb-2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ueens-logo-4-col-rgb-20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300" cy="189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36482" w:rsidRPr="00170756" w:rsidRDefault="00436482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2EB" w:rsidRDefault="009862EB">
      <w:r>
        <w:separator/>
      </w:r>
    </w:p>
  </w:footnote>
  <w:footnote w:type="continuationSeparator" w:id="0">
    <w:p w:rsidR="009862EB" w:rsidRDefault="009862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041" w:rsidRDefault="007960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C5E" w:rsidRPr="00546B90" w:rsidRDefault="004F3C5E" w:rsidP="00AB443B">
    <w:pPr>
      <w:pStyle w:val="Header"/>
      <w:rPr>
        <w:sz w:val="2"/>
        <w:szCs w:val="2"/>
      </w:rPr>
    </w:pPr>
  </w:p>
  <w:p w:rsidR="004F3C5E" w:rsidRPr="00D76980" w:rsidRDefault="004F3C5E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5477"/>
      <w:gridCol w:w="4576"/>
    </w:tblGrid>
    <w:tr w:rsidR="00436482" w:rsidTr="002A750F">
      <w:trPr>
        <w:trHeight w:val="1150"/>
      </w:trPr>
      <w:tc>
        <w:tcPr>
          <w:tcW w:w="6228" w:type="dxa"/>
        </w:tcPr>
        <w:p w:rsidR="00436482" w:rsidRDefault="00796041" w:rsidP="00796041">
          <w:pPr>
            <w:pStyle w:val="Header"/>
          </w:pPr>
          <w:r>
            <w:rPr>
              <w:noProof/>
            </w:rPr>
            <w:drawing>
              <wp:inline distT="0" distB="0" distL="0" distR="0" wp14:anchorId="27F4C7E9" wp14:editId="74A60105">
                <wp:extent cx="1809750" cy="1213241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121324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72" w:type="dxa"/>
        </w:tcPr>
        <w:p w:rsidR="00436482" w:rsidRDefault="00796041" w:rsidP="002A750F">
          <w:pPr>
            <w:pStyle w:val="Header"/>
          </w:pPr>
          <w:r>
            <w:rPr>
              <w:noProof/>
            </w:rPr>
            <w:drawing>
              <wp:inline distT="0" distB="0" distL="0" distR="0" wp14:anchorId="6D16B6C1" wp14:editId="1B6DFF3B">
                <wp:extent cx="2768679" cy="954518"/>
                <wp:effectExtent l="0" t="0" r="0" b="0"/>
                <wp:docPr id="4" name="Picture 4" descr="http://www.create.ac.uk/wp-content/uploads/logos/create_primary_logo_16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create.ac.uk/wp-content/uploads/logos/create_primary_logo_16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8679" cy="954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36482" w:rsidRDefault="00436482" w:rsidP="004364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17D4B"/>
    <w:multiLevelType w:val="hybridMultilevel"/>
    <w:tmpl w:val="FC10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F64D2"/>
    <w:multiLevelType w:val="hybridMultilevel"/>
    <w:tmpl w:val="0C766912"/>
    <w:lvl w:ilvl="0" w:tplc="8BA27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B429B4"/>
    <w:multiLevelType w:val="hybridMultilevel"/>
    <w:tmpl w:val="8A7423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12C7D"/>
    <w:multiLevelType w:val="hybridMultilevel"/>
    <w:tmpl w:val="36BC3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29A"/>
    <w:rsid w:val="0003154F"/>
    <w:rsid w:val="001266B4"/>
    <w:rsid w:val="0015036C"/>
    <w:rsid w:val="00155E19"/>
    <w:rsid w:val="00170756"/>
    <w:rsid w:val="00180835"/>
    <w:rsid w:val="00182233"/>
    <w:rsid w:val="001835C3"/>
    <w:rsid w:val="001A0A11"/>
    <w:rsid w:val="001C47EF"/>
    <w:rsid w:val="001E4E69"/>
    <w:rsid w:val="001F2973"/>
    <w:rsid w:val="00261F16"/>
    <w:rsid w:val="00263DD7"/>
    <w:rsid w:val="00295420"/>
    <w:rsid w:val="002E5C37"/>
    <w:rsid w:val="0030221C"/>
    <w:rsid w:val="003168E2"/>
    <w:rsid w:val="00325B04"/>
    <w:rsid w:val="00364FBC"/>
    <w:rsid w:val="003B69C2"/>
    <w:rsid w:val="003E40C5"/>
    <w:rsid w:val="003F397C"/>
    <w:rsid w:val="00412298"/>
    <w:rsid w:val="0042036E"/>
    <w:rsid w:val="00420B86"/>
    <w:rsid w:val="00436482"/>
    <w:rsid w:val="004E6250"/>
    <w:rsid w:val="004F11FF"/>
    <w:rsid w:val="004F3C5E"/>
    <w:rsid w:val="0054717E"/>
    <w:rsid w:val="00564BE2"/>
    <w:rsid w:val="005C08CA"/>
    <w:rsid w:val="005F4C8E"/>
    <w:rsid w:val="006420AD"/>
    <w:rsid w:val="00650A2D"/>
    <w:rsid w:val="00673B08"/>
    <w:rsid w:val="00694DEA"/>
    <w:rsid w:val="006B1A5F"/>
    <w:rsid w:val="006B7DB9"/>
    <w:rsid w:val="006E2C7C"/>
    <w:rsid w:val="006E4D3D"/>
    <w:rsid w:val="006F1312"/>
    <w:rsid w:val="006F6DBD"/>
    <w:rsid w:val="0074529A"/>
    <w:rsid w:val="00745510"/>
    <w:rsid w:val="00796041"/>
    <w:rsid w:val="007A12AC"/>
    <w:rsid w:val="007C7550"/>
    <w:rsid w:val="00816015"/>
    <w:rsid w:val="00831691"/>
    <w:rsid w:val="008537FE"/>
    <w:rsid w:val="008B1A68"/>
    <w:rsid w:val="008E6513"/>
    <w:rsid w:val="008E7C58"/>
    <w:rsid w:val="0091433C"/>
    <w:rsid w:val="00916802"/>
    <w:rsid w:val="00927FD5"/>
    <w:rsid w:val="00956A26"/>
    <w:rsid w:val="009862EB"/>
    <w:rsid w:val="009F3015"/>
    <w:rsid w:val="00A11871"/>
    <w:rsid w:val="00A170E8"/>
    <w:rsid w:val="00A879B0"/>
    <w:rsid w:val="00AB218B"/>
    <w:rsid w:val="00AB277C"/>
    <w:rsid w:val="00AB443B"/>
    <w:rsid w:val="00AC7023"/>
    <w:rsid w:val="00BB412B"/>
    <w:rsid w:val="00BB41AB"/>
    <w:rsid w:val="00BC304B"/>
    <w:rsid w:val="00BD147C"/>
    <w:rsid w:val="00C0529A"/>
    <w:rsid w:val="00C414E4"/>
    <w:rsid w:val="00C41633"/>
    <w:rsid w:val="00C47DCD"/>
    <w:rsid w:val="00C505BB"/>
    <w:rsid w:val="00C6613E"/>
    <w:rsid w:val="00CD25B7"/>
    <w:rsid w:val="00D477D7"/>
    <w:rsid w:val="00D53388"/>
    <w:rsid w:val="00D56F9A"/>
    <w:rsid w:val="00D851EF"/>
    <w:rsid w:val="00DA5F1A"/>
    <w:rsid w:val="00DD467B"/>
    <w:rsid w:val="00E11F78"/>
    <w:rsid w:val="00E2041C"/>
    <w:rsid w:val="00E24F21"/>
    <w:rsid w:val="00E33EBC"/>
    <w:rsid w:val="00E77358"/>
    <w:rsid w:val="00F200A3"/>
    <w:rsid w:val="00F56564"/>
    <w:rsid w:val="00FA4401"/>
    <w:rsid w:val="00FC51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06D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7698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D7698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76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~Address"/>
    <w:basedOn w:val="BodyText"/>
    <w:rsid w:val="005D0021"/>
    <w:pPr>
      <w:spacing w:before="0" w:after="0"/>
      <w:jc w:val="left"/>
    </w:pPr>
  </w:style>
  <w:style w:type="paragraph" w:customStyle="1" w:styleId="BodyText">
    <w:name w:val="~BodyText"/>
    <w:link w:val="BodyTextChar"/>
    <w:rsid w:val="005D0021"/>
    <w:pPr>
      <w:spacing w:before="120" w:after="240"/>
      <w:jc w:val="both"/>
    </w:pPr>
    <w:rPr>
      <w:rFonts w:ascii="Arial" w:hAnsi="Arial"/>
      <w:sz w:val="22"/>
      <w:szCs w:val="24"/>
      <w:lang w:eastAsia="en-GB"/>
    </w:rPr>
  </w:style>
  <w:style w:type="paragraph" w:customStyle="1" w:styleId="Date">
    <w:name w:val="~Date"/>
    <w:basedOn w:val="BodyText"/>
    <w:next w:val="BodyText"/>
    <w:rsid w:val="005D0021"/>
    <w:pPr>
      <w:spacing w:after="720"/>
      <w:jc w:val="left"/>
    </w:pPr>
  </w:style>
  <w:style w:type="paragraph" w:customStyle="1" w:styleId="Name">
    <w:name w:val="~Name"/>
    <w:basedOn w:val="BodyText"/>
    <w:next w:val="BodyText"/>
    <w:rsid w:val="005D0021"/>
    <w:pPr>
      <w:spacing w:before="960"/>
      <w:jc w:val="left"/>
    </w:pPr>
    <w:rPr>
      <w:b/>
    </w:rPr>
  </w:style>
  <w:style w:type="paragraph" w:customStyle="1" w:styleId="Footer0">
    <w:name w:val="~Footer"/>
    <w:basedOn w:val="BodyText"/>
    <w:rsid w:val="005D0021"/>
    <w:pPr>
      <w:framePr w:hSpace="181" w:wrap="around" w:vAnchor="page" w:hAnchor="margin" w:y="14871"/>
      <w:spacing w:before="0" w:after="0"/>
    </w:pPr>
    <w:rPr>
      <w:color w:val="003460"/>
      <w:sz w:val="18"/>
    </w:rPr>
  </w:style>
  <w:style w:type="paragraph" w:customStyle="1" w:styleId="Title">
    <w:name w:val="~Title"/>
    <w:basedOn w:val="BodyText"/>
    <w:rsid w:val="005D0021"/>
    <w:pPr>
      <w:spacing w:after="0"/>
    </w:pPr>
  </w:style>
  <w:style w:type="paragraph" w:customStyle="1" w:styleId="AuthorsName">
    <w:name w:val="~AuthorsName"/>
    <w:basedOn w:val="Footer0"/>
    <w:rsid w:val="005D0021"/>
    <w:pPr>
      <w:framePr w:wrap="around"/>
    </w:pPr>
    <w:rPr>
      <w:b/>
    </w:rPr>
  </w:style>
  <w:style w:type="paragraph" w:customStyle="1" w:styleId="BodyTextBold">
    <w:name w:val="~BodyTextBold"/>
    <w:basedOn w:val="BodyText"/>
    <w:link w:val="BodyTextBoldChar"/>
    <w:rsid w:val="005D0021"/>
    <w:rPr>
      <w:b/>
    </w:rPr>
  </w:style>
  <w:style w:type="character" w:customStyle="1" w:styleId="BodyTextChar">
    <w:name w:val="~BodyText Char"/>
    <w:link w:val="BodyText"/>
    <w:rsid w:val="005D0021"/>
    <w:rPr>
      <w:rFonts w:ascii="Arial" w:hAnsi="Arial"/>
      <w:sz w:val="22"/>
      <w:szCs w:val="24"/>
      <w:lang w:val="en-GB" w:eastAsia="en-GB" w:bidi="ar-SA"/>
    </w:rPr>
  </w:style>
  <w:style w:type="character" w:customStyle="1" w:styleId="BodyTextBoldChar">
    <w:name w:val="~BodyTextBold Char"/>
    <w:link w:val="BodyTextBold"/>
    <w:rsid w:val="005D0021"/>
    <w:rPr>
      <w:rFonts w:ascii="Arial" w:hAnsi="Arial"/>
      <w:b/>
      <w:sz w:val="22"/>
      <w:szCs w:val="24"/>
      <w:lang w:val="en-GB" w:eastAsia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0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AD"/>
    <w:rPr>
      <w:rFonts w:ascii="Lucida Grande" w:hAnsi="Lucida Grande" w:cs="Lucida Grande"/>
      <w:sz w:val="18"/>
      <w:szCs w:val="18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DA5F1A"/>
    <w:rPr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A5F1A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927FD5"/>
    <w:rPr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61F1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56F9A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F2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Title0">
    <w:name w:val="Title"/>
    <w:basedOn w:val="Normal"/>
    <w:next w:val="Normal"/>
    <w:link w:val="TitleChar"/>
    <w:uiPriority w:val="10"/>
    <w:qFormat/>
    <w:rsid w:val="001F29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0"/>
    <w:uiPriority w:val="10"/>
    <w:rsid w:val="001F29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9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7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06D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7698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D7698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76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~Address"/>
    <w:basedOn w:val="BodyText"/>
    <w:rsid w:val="005D0021"/>
    <w:pPr>
      <w:spacing w:before="0" w:after="0"/>
      <w:jc w:val="left"/>
    </w:pPr>
  </w:style>
  <w:style w:type="paragraph" w:customStyle="1" w:styleId="BodyText">
    <w:name w:val="~BodyText"/>
    <w:link w:val="BodyTextChar"/>
    <w:rsid w:val="005D0021"/>
    <w:pPr>
      <w:spacing w:before="120" w:after="240"/>
      <w:jc w:val="both"/>
    </w:pPr>
    <w:rPr>
      <w:rFonts w:ascii="Arial" w:hAnsi="Arial"/>
      <w:sz w:val="22"/>
      <w:szCs w:val="24"/>
      <w:lang w:eastAsia="en-GB"/>
    </w:rPr>
  </w:style>
  <w:style w:type="paragraph" w:customStyle="1" w:styleId="Date">
    <w:name w:val="~Date"/>
    <w:basedOn w:val="BodyText"/>
    <w:next w:val="BodyText"/>
    <w:rsid w:val="005D0021"/>
    <w:pPr>
      <w:spacing w:after="720"/>
      <w:jc w:val="left"/>
    </w:pPr>
  </w:style>
  <w:style w:type="paragraph" w:customStyle="1" w:styleId="Name">
    <w:name w:val="~Name"/>
    <w:basedOn w:val="BodyText"/>
    <w:next w:val="BodyText"/>
    <w:rsid w:val="005D0021"/>
    <w:pPr>
      <w:spacing w:before="960"/>
      <w:jc w:val="left"/>
    </w:pPr>
    <w:rPr>
      <w:b/>
    </w:rPr>
  </w:style>
  <w:style w:type="paragraph" w:customStyle="1" w:styleId="Footer0">
    <w:name w:val="~Footer"/>
    <w:basedOn w:val="BodyText"/>
    <w:rsid w:val="005D0021"/>
    <w:pPr>
      <w:framePr w:hSpace="181" w:wrap="around" w:vAnchor="page" w:hAnchor="margin" w:y="14871"/>
      <w:spacing w:before="0" w:after="0"/>
    </w:pPr>
    <w:rPr>
      <w:color w:val="003460"/>
      <w:sz w:val="18"/>
    </w:rPr>
  </w:style>
  <w:style w:type="paragraph" w:customStyle="1" w:styleId="Title">
    <w:name w:val="~Title"/>
    <w:basedOn w:val="BodyText"/>
    <w:rsid w:val="005D0021"/>
    <w:pPr>
      <w:spacing w:after="0"/>
    </w:pPr>
  </w:style>
  <w:style w:type="paragraph" w:customStyle="1" w:styleId="AuthorsName">
    <w:name w:val="~AuthorsName"/>
    <w:basedOn w:val="Footer0"/>
    <w:rsid w:val="005D0021"/>
    <w:pPr>
      <w:framePr w:wrap="around"/>
    </w:pPr>
    <w:rPr>
      <w:b/>
    </w:rPr>
  </w:style>
  <w:style w:type="paragraph" w:customStyle="1" w:styleId="BodyTextBold">
    <w:name w:val="~BodyTextBold"/>
    <w:basedOn w:val="BodyText"/>
    <w:link w:val="BodyTextBoldChar"/>
    <w:rsid w:val="005D0021"/>
    <w:rPr>
      <w:b/>
    </w:rPr>
  </w:style>
  <w:style w:type="character" w:customStyle="1" w:styleId="BodyTextChar">
    <w:name w:val="~BodyText Char"/>
    <w:link w:val="BodyText"/>
    <w:rsid w:val="005D0021"/>
    <w:rPr>
      <w:rFonts w:ascii="Arial" w:hAnsi="Arial"/>
      <w:sz w:val="22"/>
      <w:szCs w:val="24"/>
      <w:lang w:val="en-GB" w:eastAsia="en-GB" w:bidi="ar-SA"/>
    </w:rPr>
  </w:style>
  <w:style w:type="character" w:customStyle="1" w:styleId="BodyTextBoldChar">
    <w:name w:val="~BodyTextBold Char"/>
    <w:link w:val="BodyTextBold"/>
    <w:rsid w:val="005D0021"/>
    <w:rPr>
      <w:rFonts w:ascii="Arial" w:hAnsi="Arial"/>
      <w:b/>
      <w:sz w:val="22"/>
      <w:szCs w:val="24"/>
      <w:lang w:val="en-GB" w:eastAsia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0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AD"/>
    <w:rPr>
      <w:rFonts w:ascii="Lucida Grande" w:hAnsi="Lucida Grande" w:cs="Lucida Grande"/>
      <w:sz w:val="18"/>
      <w:szCs w:val="18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DA5F1A"/>
    <w:rPr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A5F1A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927FD5"/>
    <w:rPr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61F1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56F9A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F2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Title0">
    <w:name w:val="Title"/>
    <w:basedOn w:val="Normal"/>
    <w:next w:val="Normal"/>
    <w:link w:val="TitleChar"/>
    <w:uiPriority w:val="10"/>
    <w:qFormat/>
    <w:rsid w:val="001F29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0"/>
    <w:uiPriority w:val="10"/>
    <w:rsid w:val="001F29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9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7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225q\Downloads\media_364511_e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CFC5C-22FE-4D3B-A07A-19B6979E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media_364511_en (1).dotx</Template>
  <TotalTime>1</TotalTime>
  <Pages>2</Pages>
  <Words>224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Template</vt:lpstr>
    </vt:vector>
  </TitlesOfParts>
  <Company>RM</Company>
  <LinksUpToDate>false</LinksUpToDate>
  <CharactersWithSpaces>1259</CharactersWithSpaces>
  <SharedDoc>false</SharedDoc>
  <HLinks>
    <vt:vector size="12" baseType="variant">
      <vt:variant>
        <vt:i4>852051</vt:i4>
      </vt:variant>
      <vt:variant>
        <vt:i4>3698</vt:i4>
      </vt:variant>
      <vt:variant>
        <vt:i4>1025</vt:i4>
      </vt:variant>
      <vt:variant>
        <vt:i4>1</vt:i4>
      </vt:variant>
      <vt:variant>
        <vt:lpwstr>UniofGlasgow_CMYK</vt:lpwstr>
      </vt:variant>
      <vt:variant>
        <vt:lpwstr/>
      </vt:variant>
      <vt:variant>
        <vt:i4>6488191</vt:i4>
      </vt:variant>
      <vt:variant>
        <vt:i4>-1</vt:i4>
      </vt:variant>
      <vt:variant>
        <vt:i4>1027</vt:i4>
      </vt:variant>
      <vt:variant>
        <vt:i4>1</vt:i4>
      </vt:variant>
      <vt:variant>
        <vt:lpwstr>Queens-logo-4-col-rgb-2013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Template</dc:title>
  <dc:creator>Donna McGrady</dc:creator>
  <cp:lastModifiedBy>Jaakko Miettinen</cp:lastModifiedBy>
  <cp:revision>3</cp:revision>
  <cp:lastPrinted>2015-07-17T09:36:00Z</cp:lastPrinted>
  <dcterms:created xsi:type="dcterms:W3CDTF">2016-08-01T11:28:00Z</dcterms:created>
  <dcterms:modified xsi:type="dcterms:W3CDTF">2016-08-01T11:34:00Z</dcterms:modified>
  <cp:category>Unprotected style driven template form</cp:category>
</cp:coreProperties>
</file>